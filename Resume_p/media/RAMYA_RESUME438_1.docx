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svg" ContentType="image/sv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/>
      </w:tblPr>
      <w:tblGrid>
        <w:gridCol w:w="3600"/>
        <w:gridCol w:w="720"/>
        <w:gridCol w:w="6470"/>
      </w:tblGrid>
      <w:tr w:rsidR="001B2ABD" w:rsidTr="001B2ABD">
        <w:tc>
          <w:tcPr>
            <w:tcW w:w="3600" w:type="dxa"/>
          </w:tcPr>
          <w:p w:rsidR="00BC1976" w:rsidRDefault="00BC1976" w:rsidP="00036450">
            <w:pPr>
              <w:pStyle w:val="Heading3"/>
            </w:pPr>
          </w:p>
          <w:p w:rsidR="00BC1976" w:rsidRDefault="00BC1976" w:rsidP="00036450">
            <w:pPr>
              <w:pStyle w:val="Heading3"/>
            </w:pPr>
          </w:p>
          <w:p w:rsidR="00BC1976" w:rsidRDefault="00BC1976" w:rsidP="00036450">
            <w:pPr>
              <w:pStyle w:val="Heading3"/>
            </w:pPr>
          </w:p>
          <w:p w:rsidR="00BC1976" w:rsidRDefault="00BC1976" w:rsidP="00036450">
            <w:pPr>
              <w:pStyle w:val="Heading3"/>
            </w:pPr>
          </w:p>
          <w:p w:rsidR="00B27A7F" w:rsidRDefault="00B27A7F" w:rsidP="00036450">
            <w:pPr>
              <w:pStyle w:val="Heading3"/>
            </w:pPr>
          </w:p>
          <w:p w:rsidR="00B27A7F" w:rsidRDefault="00B27A7F" w:rsidP="00036450">
            <w:pPr>
              <w:pStyle w:val="Heading3"/>
            </w:pPr>
          </w:p>
          <w:p w:rsidR="00B27A7F" w:rsidRDefault="00B27A7F" w:rsidP="00036450">
            <w:pPr>
              <w:pStyle w:val="Heading3"/>
            </w:pPr>
          </w:p>
          <w:p w:rsidR="00B27A7F" w:rsidRDefault="00B27A7F" w:rsidP="00036450">
            <w:pPr>
              <w:pStyle w:val="Heading3"/>
            </w:pPr>
          </w:p>
          <w:p w:rsidR="00B27A7F" w:rsidRDefault="00B27A7F" w:rsidP="00036450">
            <w:pPr>
              <w:pStyle w:val="Heading3"/>
            </w:pPr>
          </w:p>
          <w:sdt>
            <w:sdtPr>
              <w:id w:val="-1711873194"/>
              <w:placeholder>
                <w:docPart w:val="19E145814CCC4B198DFEE1C48C3A8402"/>
              </w:placeholder>
              <w:temporary/>
              <w:showingPlcHdr/>
            </w:sdtPr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RPr="00BC1976" w:rsidRDefault="00065BCA" w:rsidP="00BC1976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As a fresher to make use of my skills effectively for the development of the organization as well as improve my skills and gain experience. </w:t>
            </w:r>
          </w:p>
          <w:p w:rsidR="00036450" w:rsidRDefault="00036450" w:rsidP="00036450"/>
          <w:sdt>
            <w:sdtPr>
              <w:id w:val="-1954003311"/>
              <w:placeholder>
                <w:docPart w:val="6195EBE1CA274720BBCB54A17AFEAA90"/>
              </w:placeholder>
              <w:temporary/>
              <w:showingPlcHdr/>
            </w:sdtPr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C111477BBA2F40DD95093513779A7702"/>
              </w:placeholder>
              <w:temporary/>
              <w:showingPlcHdr/>
            </w:sdtPr>
            <w:sdtEndPr>
              <w:rPr>
                <w:sz w:val="20"/>
              </w:rPr>
            </w:sdtEndPr>
            <w:sdtContent>
              <w:p w:rsidR="004D3011" w:rsidRPr="00BC1976" w:rsidRDefault="004D3011" w:rsidP="004D3011">
                <w:pPr>
                  <w:rPr>
                    <w:sz w:val="20"/>
                  </w:rPr>
                </w:pPr>
                <w:r w:rsidRPr="00BC1976">
                  <w:rPr>
                    <w:sz w:val="20"/>
                  </w:rPr>
                  <w:t>PHONE:</w:t>
                </w:r>
              </w:p>
            </w:sdtContent>
          </w:sdt>
          <w:p w:rsidR="004D3011" w:rsidRDefault="000D56E2" w:rsidP="004D3011">
            <w:r>
              <w:t xml:space="preserve">+91 </w:t>
            </w:r>
            <w:r w:rsidR="000B5DD2">
              <w:t>9398159392</w:t>
            </w:r>
          </w:p>
          <w:p w:rsidR="004D3011" w:rsidRDefault="004D3011" w:rsidP="004D3011"/>
          <w:sdt>
            <w:sdtPr>
              <w:id w:val="-240260293"/>
              <w:placeholder>
                <w:docPart w:val="950F912347FC48ECAF7551009CC6205E"/>
              </w:placeholder>
              <w:temporary/>
              <w:showingPlcHdr/>
            </w:sdtPr>
            <w:sdtContent>
              <w:p w:rsidR="004D3011" w:rsidRDefault="004D3011" w:rsidP="004D3011">
                <w:r w:rsidRPr="00BC1976">
                  <w:rPr>
                    <w:sz w:val="20"/>
                  </w:rPr>
                  <w:t>EMAIL:</w:t>
                </w:r>
              </w:p>
            </w:sdtContent>
          </w:sdt>
          <w:p w:rsidR="00036450" w:rsidRPr="00BC1976" w:rsidRDefault="000B5DD2" w:rsidP="004D3011">
            <w:pPr>
              <w:rPr>
                <w:sz w:val="20"/>
              </w:rPr>
            </w:pPr>
            <w:r>
              <w:t>ramyasreepatnam</w:t>
            </w:r>
            <w:r>
              <w:rPr>
                <w:sz w:val="20"/>
              </w:rPr>
              <w:t>@gmail.com</w:t>
            </w:r>
          </w:p>
          <w:p w:rsidR="00F825C6" w:rsidRPr="00E4381A" w:rsidRDefault="00F825C6" w:rsidP="004D3011">
            <w:pPr>
              <w:rPr>
                <w:rStyle w:val="Hyperlink"/>
              </w:rPr>
            </w:pPr>
          </w:p>
          <w:p w:rsidR="004D3011" w:rsidRDefault="00F825C6" w:rsidP="00CB0055">
            <w:pPr>
              <w:pStyle w:val="Heading3"/>
            </w:pPr>
            <w:r>
              <w:t>Strengths</w:t>
            </w:r>
          </w:p>
          <w:p w:rsidR="00F825C6" w:rsidRDefault="00F825C6" w:rsidP="00F825C6"/>
          <w:p w:rsidR="00F825C6" w:rsidRPr="00BC1976" w:rsidRDefault="00F825C6" w:rsidP="00F825C6">
            <w:pPr>
              <w:rPr>
                <w:sz w:val="20"/>
              </w:rPr>
            </w:pPr>
            <w:r w:rsidRPr="00BC1976">
              <w:rPr>
                <w:sz w:val="20"/>
              </w:rPr>
              <w:t>Self-Motivated</w:t>
            </w:r>
          </w:p>
          <w:p w:rsidR="00F825C6" w:rsidRDefault="00F825C6" w:rsidP="00F825C6">
            <w:pPr>
              <w:rPr>
                <w:sz w:val="20"/>
              </w:rPr>
            </w:pPr>
            <w:r w:rsidRPr="00BC1976">
              <w:rPr>
                <w:sz w:val="20"/>
              </w:rPr>
              <w:t>Quick Learner</w:t>
            </w:r>
          </w:p>
          <w:p w:rsidR="001A464B" w:rsidRPr="00BC1976" w:rsidRDefault="001A464B" w:rsidP="00F825C6">
            <w:pPr>
              <w:rPr>
                <w:sz w:val="20"/>
              </w:rPr>
            </w:pPr>
            <w:r>
              <w:rPr>
                <w:sz w:val="20"/>
              </w:rPr>
              <w:t>Patience</w:t>
            </w:r>
          </w:p>
          <w:p w:rsidR="00F825C6" w:rsidRPr="00BC1976" w:rsidRDefault="00F825C6" w:rsidP="00F825C6">
            <w:pPr>
              <w:rPr>
                <w:sz w:val="20"/>
              </w:rPr>
            </w:pPr>
            <w:r w:rsidRPr="00BC1976">
              <w:rPr>
                <w:sz w:val="20"/>
              </w:rPr>
              <w:t>Adaptable</w:t>
            </w:r>
          </w:p>
          <w:p w:rsidR="00F825C6" w:rsidRDefault="00F825C6" w:rsidP="00F825C6">
            <w:pPr>
              <w:rPr>
                <w:sz w:val="20"/>
              </w:rPr>
            </w:pPr>
            <w:r w:rsidRPr="00BC1976">
              <w:rPr>
                <w:sz w:val="20"/>
              </w:rPr>
              <w:t>Hard Working</w:t>
            </w:r>
          </w:p>
          <w:p w:rsidR="007B5CC6" w:rsidRDefault="007B5CC6" w:rsidP="00F825C6">
            <w:pPr>
              <w:rPr>
                <w:sz w:val="20"/>
              </w:rPr>
            </w:pPr>
          </w:p>
          <w:p w:rsidR="007B5CC6" w:rsidRDefault="007B5CC6" w:rsidP="007B5CC6">
            <w:pPr>
              <w:pStyle w:val="Heading3"/>
            </w:pPr>
            <w:r>
              <w:t>hobbies</w:t>
            </w:r>
          </w:p>
          <w:p w:rsidR="007B5CC6" w:rsidRDefault="007B5CC6" w:rsidP="00F825C6">
            <w:pPr>
              <w:rPr>
                <w:sz w:val="20"/>
              </w:rPr>
            </w:pPr>
            <w:r>
              <w:rPr>
                <w:sz w:val="20"/>
              </w:rPr>
              <w:t>Reading Books</w:t>
            </w:r>
          </w:p>
          <w:p w:rsidR="000B5DD2" w:rsidRPr="00BC1976" w:rsidRDefault="000B5DD2" w:rsidP="00F825C6">
            <w:pPr>
              <w:rPr>
                <w:sz w:val="20"/>
              </w:rPr>
            </w:pPr>
            <w:r>
              <w:rPr>
                <w:sz w:val="20"/>
              </w:rPr>
              <w:t>Gardening</w:t>
            </w:r>
          </w:p>
          <w:p w:rsidR="00BC1976" w:rsidRDefault="00BC1976" w:rsidP="00BC1976">
            <w:pPr>
              <w:pStyle w:val="Heading3"/>
            </w:pPr>
          </w:p>
          <w:p w:rsidR="00BC1976" w:rsidRDefault="00BC1976" w:rsidP="00BC1976">
            <w:pPr>
              <w:pStyle w:val="Heading3"/>
            </w:pPr>
          </w:p>
          <w:p w:rsidR="00065BCA" w:rsidRDefault="00065BCA" w:rsidP="00BC1976">
            <w:pPr>
              <w:pStyle w:val="Heading3"/>
            </w:pPr>
          </w:p>
          <w:p w:rsidR="00065BCA" w:rsidRDefault="00065BCA" w:rsidP="00BC1976">
            <w:pPr>
              <w:pStyle w:val="Heading3"/>
            </w:pPr>
          </w:p>
          <w:p w:rsidR="00065BCA" w:rsidRDefault="00065BCA" w:rsidP="00BC1976">
            <w:pPr>
              <w:pStyle w:val="Heading3"/>
            </w:pPr>
          </w:p>
          <w:p w:rsidR="00835479" w:rsidRDefault="00835479" w:rsidP="00835479">
            <w:pPr>
              <w:pStyle w:val="Heading2"/>
            </w:pPr>
            <w:r>
              <w:t>PERSONAL DETAILS</w:t>
            </w:r>
          </w:p>
          <w:p w:rsidR="00835479" w:rsidRPr="00835479" w:rsidRDefault="00835479" w:rsidP="00835479">
            <w:pPr>
              <w:rPr>
                <w:sz w:val="20"/>
                <w:szCs w:val="20"/>
              </w:rPr>
            </w:pPr>
            <w:r>
              <w:rPr>
                <w:b/>
                <w:sz w:val="22"/>
              </w:rPr>
              <w:t xml:space="preserve">NAME: </w:t>
            </w:r>
            <w:r>
              <w:rPr>
                <w:sz w:val="20"/>
                <w:szCs w:val="20"/>
              </w:rPr>
              <w:t>Patnam Ramya Sree</w:t>
            </w:r>
          </w:p>
          <w:p w:rsidR="00835479" w:rsidRPr="00835479" w:rsidRDefault="00835479" w:rsidP="00835479">
            <w:pPr>
              <w:rPr>
                <w:sz w:val="20"/>
                <w:szCs w:val="20"/>
              </w:rPr>
            </w:pPr>
            <w:r>
              <w:rPr>
                <w:b/>
                <w:sz w:val="22"/>
              </w:rPr>
              <w:t xml:space="preserve">FATHER’S NAME: </w:t>
            </w:r>
            <w:r>
              <w:rPr>
                <w:sz w:val="20"/>
                <w:szCs w:val="20"/>
              </w:rPr>
              <w:t>Patnam Bala Prasad</w:t>
            </w:r>
          </w:p>
          <w:p w:rsidR="00835479" w:rsidRPr="00835479" w:rsidRDefault="00835479" w:rsidP="00835479">
            <w:pPr>
              <w:rPr>
                <w:sz w:val="20"/>
                <w:szCs w:val="20"/>
              </w:rPr>
            </w:pPr>
            <w:r>
              <w:rPr>
                <w:b/>
                <w:sz w:val="22"/>
              </w:rPr>
              <w:t xml:space="preserve">MOTHER’S NAME: </w:t>
            </w:r>
            <w:r>
              <w:rPr>
                <w:sz w:val="20"/>
                <w:szCs w:val="20"/>
              </w:rPr>
              <w:t>Patnam Sarala</w:t>
            </w:r>
          </w:p>
          <w:p w:rsidR="00835479" w:rsidRDefault="00835479" w:rsidP="0083547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DATE OF BIRTH: </w:t>
            </w:r>
            <w:r>
              <w:rPr>
                <w:sz w:val="20"/>
                <w:szCs w:val="20"/>
              </w:rPr>
              <w:t>16/03/1998</w:t>
            </w:r>
            <w:r>
              <w:rPr>
                <w:b/>
                <w:sz w:val="22"/>
              </w:rPr>
              <w:t xml:space="preserve"> </w:t>
            </w:r>
          </w:p>
          <w:p w:rsidR="00F87FF0" w:rsidRPr="00F87FF0" w:rsidRDefault="00F87FF0" w:rsidP="00835479">
            <w:pPr>
              <w:rPr>
                <w:sz w:val="20"/>
                <w:szCs w:val="20"/>
              </w:rPr>
            </w:pPr>
            <w:r>
              <w:rPr>
                <w:b/>
                <w:sz w:val="22"/>
              </w:rPr>
              <w:t xml:space="preserve">NATIONALITY: </w:t>
            </w:r>
            <w:r>
              <w:rPr>
                <w:sz w:val="20"/>
                <w:szCs w:val="20"/>
              </w:rPr>
              <w:t>Indian</w:t>
            </w:r>
          </w:p>
          <w:p w:rsidR="00EC1851" w:rsidRDefault="00EC1851" w:rsidP="000F751C">
            <w:pPr>
              <w:pStyle w:val="Heading2"/>
            </w:pPr>
          </w:p>
          <w:p w:rsidR="004D3011" w:rsidRPr="00BC1976" w:rsidRDefault="00BC1976" w:rsidP="000F751C">
            <w:pPr>
              <w:pStyle w:val="Heading2"/>
            </w:pPr>
            <w:r w:rsidRPr="00BC1976">
              <w:t>LANGUAGES KNOWN</w:t>
            </w:r>
          </w:p>
          <w:p w:rsidR="00BC1976" w:rsidRDefault="00BC1976" w:rsidP="004D3011"/>
          <w:p w:rsidR="00EF1B8B" w:rsidRPr="001B105D" w:rsidRDefault="00EF1B8B" w:rsidP="004D3011">
            <w:pPr>
              <w:rPr>
                <w:sz w:val="20"/>
                <w:szCs w:val="20"/>
              </w:rPr>
            </w:pPr>
            <w:r w:rsidRPr="001B105D">
              <w:rPr>
                <w:sz w:val="20"/>
                <w:szCs w:val="20"/>
              </w:rPr>
              <w:t>Telugu</w:t>
            </w:r>
          </w:p>
          <w:p w:rsidR="008443BA" w:rsidRPr="001B105D" w:rsidRDefault="00BC1976" w:rsidP="004D3011">
            <w:pPr>
              <w:rPr>
                <w:sz w:val="20"/>
                <w:szCs w:val="20"/>
              </w:rPr>
            </w:pPr>
            <w:r w:rsidRPr="001B105D">
              <w:rPr>
                <w:sz w:val="20"/>
                <w:szCs w:val="20"/>
              </w:rPr>
              <w:t>Englis</w:t>
            </w:r>
            <w:r w:rsidR="000B5DD2">
              <w:rPr>
                <w:sz w:val="20"/>
                <w:szCs w:val="20"/>
              </w:rPr>
              <w:t>h</w:t>
            </w:r>
          </w:p>
          <w:p w:rsidR="00BC1976" w:rsidRDefault="00BC1976" w:rsidP="004D3011"/>
          <w:p w:rsidR="00854E1B" w:rsidRDefault="00854E1B" w:rsidP="00854E1B">
            <w:pPr>
              <w:pStyle w:val="Heading3"/>
            </w:pPr>
            <w:r>
              <w:t>ADDRESS</w:t>
            </w:r>
          </w:p>
          <w:p w:rsidR="00835479" w:rsidRDefault="00835479" w:rsidP="00835479">
            <w:r>
              <w:t>Patnam Ramya Sree.</w:t>
            </w:r>
          </w:p>
          <w:p w:rsidR="00835479" w:rsidRPr="00835479" w:rsidRDefault="00253A33" w:rsidP="00835479">
            <w:r>
              <w:t>C/o Patnam</w:t>
            </w:r>
            <w:r w:rsidR="00835479">
              <w:t xml:space="preserve"> Bala Prasad. </w:t>
            </w:r>
          </w:p>
          <w:p w:rsidR="000B5DD2" w:rsidRDefault="003A34DE" w:rsidP="00854E1B">
            <w:r>
              <w:t>D.N</w:t>
            </w:r>
            <w:r w:rsidR="000B5DD2">
              <w:t>o 9/15</w:t>
            </w:r>
          </w:p>
          <w:p w:rsidR="000B5DD2" w:rsidRDefault="000B5DD2" w:rsidP="00854E1B">
            <w:r>
              <w:t>Sri Ramulapeta,</w:t>
            </w:r>
          </w:p>
          <w:p w:rsidR="000B5DD2" w:rsidRDefault="000B5DD2" w:rsidP="00854E1B">
            <w:r>
              <w:t>Proddatur,</w:t>
            </w:r>
          </w:p>
          <w:p w:rsidR="000B5DD2" w:rsidRDefault="000B5DD2" w:rsidP="00854E1B">
            <w:r>
              <w:t>Kadapa dst.</w:t>
            </w:r>
          </w:p>
          <w:p w:rsidR="00421CDA" w:rsidRPr="00854E1B" w:rsidRDefault="00421CDA" w:rsidP="00854E1B"/>
          <w:p w:rsidR="00BC1976" w:rsidRPr="004D3011" w:rsidRDefault="00BC1976" w:rsidP="004D3011"/>
        </w:tc>
        <w:tc>
          <w:tcPr>
            <w:tcW w:w="720" w:type="dxa"/>
          </w:tcPr>
          <w:p w:rsidR="001B2ABD" w:rsidRDefault="00141D3D" w:rsidP="000C45FF">
            <w:pPr>
              <w:tabs>
                <w:tab w:val="left" w:pos="990"/>
              </w:tabs>
            </w:pPr>
            <w:r>
              <w:lastRenderedPageBreak/>
              <w:t xml:space="preserve">                                 </w:t>
            </w:r>
          </w:p>
        </w:tc>
        <w:tc>
          <w:tcPr>
            <w:tcW w:w="6470" w:type="dxa"/>
          </w:tcPr>
          <w:p w:rsidR="00BC1976" w:rsidRDefault="000B5DD2" w:rsidP="00BC1976">
            <w:pPr>
              <w:pStyle w:val="Title"/>
            </w:pPr>
            <w:r>
              <w:t xml:space="preserve">    patnam</w:t>
            </w:r>
          </w:p>
          <w:p w:rsidR="00BC1976" w:rsidRPr="00F825C6" w:rsidRDefault="000B5DD2" w:rsidP="00BC1976">
            <w:pPr>
              <w:pStyle w:val="Title"/>
            </w:pPr>
            <w:r>
              <w:t>ramya sree</w:t>
            </w:r>
          </w:p>
          <w:p w:rsidR="00BC1976" w:rsidRDefault="00BC1976" w:rsidP="00036450">
            <w:pPr>
              <w:pStyle w:val="Heading2"/>
            </w:pPr>
          </w:p>
          <w:sdt>
            <w:sdtPr>
              <w:id w:val="1049110328"/>
              <w:placeholder>
                <w:docPart w:val="51D0D7E101C841EBB4C0060BDCD068C7"/>
              </w:placeholder>
              <w:temporary/>
              <w:showingPlcHdr/>
            </w:sdtPr>
            <w:sdtContent>
              <w:p w:rsidR="001B2ABD" w:rsidRDefault="00E25A26" w:rsidP="00036450">
                <w:pPr>
                  <w:pStyle w:val="Heading2"/>
                </w:pPr>
                <w:r w:rsidRPr="00C80F2A">
                  <w:rPr>
                    <w:sz w:val="24"/>
                  </w:rPr>
                  <w:t>EDUCATION</w:t>
                </w:r>
              </w:p>
            </w:sdtContent>
          </w:sdt>
          <w:p w:rsidR="00036450" w:rsidRPr="00C80F2A" w:rsidRDefault="00112BA5" w:rsidP="00B359E4">
            <w:pPr>
              <w:pStyle w:val="Heading4"/>
              <w:rPr>
                <w:sz w:val="22"/>
              </w:rPr>
            </w:pPr>
            <w:r w:rsidRPr="00C80F2A">
              <w:rPr>
                <w:sz w:val="22"/>
              </w:rPr>
              <w:t xml:space="preserve">Professional Qualification </w:t>
            </w:r>
          </w:p>
          <w:p w:rsidR="00112BA5" w:rsidRDefault="00112BA5" w:rsidP="00B359E4">
            <w:pPr>
              <w:pStyle w:val="Date"/>
            </w:pPr>
          </w:p>
          <w:p w:rsidR="00112BA5" w:rsidRPr="00C80F2A" w:rsidRDefault="00112BA5" w:rsidP="00B359E4">
            <w:pPr>
              <w:pStyle w:val="Date"/>
              <w:rPr>
                <w:sz w:val="20"/>
              </w:rPr>
            </w:pPr>
            <w:r w:rsidRPr="00C80F2A">
              <w:rPr>
                <w:sz w:val="20"/>
              </w:rPr>
              <w:t xml:space="preserve">Course </w:t>
            </w:r>
            <w:r w:rsidR="00BE1EC2">
              <w:rPr>
                <w:sz w:val="20"/>
              </w:rPr>
              <w:t>–</w:t>
            </w:r>
            <w:r w:rsidR="000B5DD2">
              <w:rPr>
                <w:sz w:val="20"/>
              </w:rPr>
              <w:t xml:space="preserve"> </w:t>
            </w:r>
            <w:r w:rsidR="00065BCA">
              <w:rPr>
                <w:sz w:val="20"/>
              </w:rPr>
              <w:t xml:space="preserve"> </w:t>
            </w:r>
            <w:r w:rsidR="000B5DD2">
              <w:rPr>
                <w:sz w:val="20"/>
              </w:rPr>
              <w:t>B-TECH</w:t>
            </w:r>
            <w:r w:rsidRPr="00C80F2A">
              <w:rPr>
                <w:sz w:val="20"/>
              </w:rPr>
              <w:t xml:space="preserve"> </w:t>
            </w:r>
          </w:p>
          <w:p w:rsidR="00112BA5" w:rsidRPr="00C80F2A" w:rsidRDefault="000B5DD2" w:rsidP="00112BA5">
            <w:pPr>
              <w:pStyle w:val="Date"/>
              <w:rPr>
                <w:sz w:val="20"/>
              </w:rPr>
            </w:pPr>
            <w:r>
              <w:rPr>
                <w:sz w:val="20"/>
              </w:rPr>
              <w:t>Institute –</w:t>
            </w:r>
            <w:r w:rsidR="00065BCA">
              <w:rPr>
                <w:sz w:val="20"/>
              </w:rPr>
              <w:t xml:space="preserve"> </w:t>
            </w:r>
            <w:r>
              <w:rPr>
                <w:sz w:val="20"/>
              </w:rPr>
              <w:t>Vaagdevi  Institute of Technology and Science</w:t>
            </w:r>
          </w:p>
          <w:p w:rsidR="00036450" w:rsidRPr="00C80F2A" w:rsidRDefault="008A508B" w:rsidP="00112BA5">
            <w:pPr>
              <w:pStyle w:val="Date"/>
              <w:rPr>
                <w:sz w:val="20"/>
              </w:rPr>
            </w:pPr>
            <w:r>
              <w:rPr>
                <w:sz w:val="20"/>
              </w:rPr>
              <w:t>Year - 2020</w:t>
            </w:r>
          </w:p>
          <w:p w:rsidR="007E4915" w:rsidRPr="008A508B" w:rsidRDefault="008A508B" w:rsidP="008A508B">
            <w:pPr>
              <w:pStyle w:val="Heading4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Percentage - 70</w:t>
            </w:r>
          </w:p>
          <w:p w:rsidR="007E4915" w:rsidRDefault="007E4915" w:rsidP="00112BA5">
            <w:pPr>
              <w:rPr>
                <w:b/>
                <w:sz w:val="22"/>
              </w:rPr>
            </w:pPr>
          </w:p>
          <w:p w:rsidR="00112BA5" w:rsidRPr="008A508B" w:rsidRDefault="00112BA5" w:rsidP="00112BA5">
            <w:pPr>
              <w:rPr>
                <w:b/>
                <w:sz w:val="22"/>
              </w:rPr>
            </w:pPr>
            <w:r w:rsidRPr="00C80F2A">
              <w:rPr>
                <w:b/>
                <w:sz w:val="22"/>
              </w:rPr>
              <w:t>Academic Qualification</w:t>
            </w:r>
            <w:bookmarkStart w:id="0" w:name="_GoBack"/>
            <w:bookmarkEnd w:id="0"/>
          </w:p>
          <w:p w:rsidR="00112BA5" w:rsidRPr="00C80F2A" w:rsidRDefault="00112BA5" w:rsidP="00112BA5">
            <w:pPr>
              <w:rPr>
                <w:sz w:val="20"/>
              </w:rPr>
            </w:pPr>
          </w:p>
          <w:p w:rsidR="00C7379E" w:rsidRPr="00C80F2A" w:rsidRDefault="00C7379E" w:rsidP="00C7379E">
            <w:pPr>
              <w:rPr>
                <w:sz w:val="20"/>
              </w:rPr>
            </w:pPr>
            <w:r w:rsidRPr="00C80F2A">
              <w:rPr>
                <w:sz w:val="20"/>
              </w:rPr>
              <w:t xml:space="preserve">Course – Intermediate </w:t>
            </w:r>
          </w:p>
          <w:p w:rsidR="00C7379E" w:rsidRPr="00C80F2A" w:rsidRDefault="00C7379E" w:rsidP="00C7379E">
            <w:pPr>
              <w:rPr>
                <w:sz w:val="20"/>
              </w:rPr>
            </w:pPr>
            <w:r w:rsidRPr="00C80F2A">
              <w:rPr>
                <w:sz w:val="20"/>
              </w:rPr>
              <w:t>Institute – Board of Intermediate AP</w:t>
            </w:r>
          </w:p>
          <w:p w:rsidR="00C7379E" w:rsidRPr="00C80F2A" w:rsidRDefault="008A508B" w:rsidP="00C7379E">
            <w:pPr>
              <w:rPr>
                <w:sz w:val="20"/>
              </w:rPr>
            </w:pPr>
            <w:r>
              <w:rPr>
                <w:sz w:val="20"/>
              </w:rPr>
              <w:t>Year – 2016</w:t>
            </w:r>
          </w:p>
          <w:p w:rsidR="00C7379E" w:rsidRPr="00C80F2A" w:rsidRDefault="00C7379E" w:rsidP="00C7379E">
            <w:pPr>
              <w:rPr>
                <w:sz w:val="20"/>
              </w:rPr>
            </w:pPr>
            <w:r w:rsidRPr="00C80F2A">
              <w:rPr>
                <w:sz w:val="20"/>
              </w:rPr>
              <w:t>Percentage –</w:t>
            </w:r>
            <w:r w:rsidR="008A508B">
              <w:rPr>
                <w:sz w:val="20"/>
              </w:rPr>
              <w:t xml:space="preserve"> 73</w:t>
            </w:r>
          </w:p>
          <w:p w:rsidR="00112BA5" w:rsidRPr="00C80F2A" w:rsidRDefault="00112BA5" w:rsidP="00112BA5">
            <w:pPr>
              <w:rPr>
                <w:sz w:val="20"/>
              </w:rPr>
            </w:pPr>
          </w:p>
          <w:p w:rsidR="00C7379E" w:rsidRPr="00C80F2A" w:rsidRDefault="00C7379E" w:rsidP="00C7379E">
            <w:pPr>
              <w:rPr>
                <w:sz w:val="20"/>
              </w:rPr>
            </w:pPr>
            <w:r w:rsidRPr="00C80F2A">
              <w:rPr>
                <w:sz w:val="20"/>
              </w:rPr>
              <w:t xml:space="preserve">Course - </w:t>
            </w:r>
            <w:r w:rsidR="00C80F2A" w:rsidRPr="00C80F2A">
              <w:rPr>
                <w:sz w:val="20"/>
              </w:rPr>
              <w:t>SSC</w:t>
            </w:r>
          </w:p>
          <w:p w:rsidR="00C7379E" w:rsidRPr="00C80F2A" w:rsidRDefault="00C7379E" w:rsidP="00C7379E">
            <w:pPr>
              <w:rPr>
                <w:sz w:val="20"/>
              </w:rPr>
            </w:pPr>
            <w:r w:rsidRPr="00C80F2A">
              <w:rPr>
                <w:sz w:val="20"/>
              </w:rPr>
              <w:t xml:space="preserve">Institute </w:t>
            </w:r>
            <w:r w:rsidR="00C80F2A" w:rsidRPr="00C80F2A">
              <w:rPr>
                <w:sz w:val="20"/>
              </w:rPr>
              <w:t>–</w:t>
            </w:r>
            <w:r w:rsidRPr="00C80F2A">
              <w:rPr>
                <w:sz w:val="20"/>
              </w:rPr>
              <w:t xml:space="preserve"> </w:t>
            </w:r>
            <w:r w:rsidR="00C80F2A" w:rsidRPr="00C80F2A">
              <w:rPr>
                <w:sz w:val="20"/>
              </w:rPr>
              <w:t>Board of Secondary Education AP</w:t>
            </w:r>
          </w:p>
          <w:p w:rsidR="00C7379E" w:rsidRPr="00C80F2A" w:rsidRDefault="00C7379E" w:rsidP="00C7379E">
            <w:pPr>
              <w:rPr>
                <w:sz w:val="20"/>
              </w:rPr>
            </w:pPr>
            <w:r w:rsidRPr="00C80F2A">
              <w:rPr>
                <w:sz w:val="20"/>
              </w:rPr>
              <w:t>Year –</w:t>
            </w:r>
            <w:r w:rsidR="008A508B">
              <w:rPr>
                <w:sz w:val="20"/>
              </w:rPr>
              <w:t xml:space="preserve"> 2014</w:t>
            </w:r>
          </w:p>
          <w:p w:rsidR="00C7379E" w:rsidRPr="00C80F2A" w:rsidRDefault="00C7379E" w:rsidP="00C7379E">
            <w:pPr>
              <w:rPr>
                <w:sz w:val="20"/>
              </w:rPr>
            </w:pPr>
            <w:r w:rsidRPr="00C80F2A">
              <w:rPr>
                <w:sz w:val="20"/>
              </w:rPr>
              <w:t>Percentage –</w:t>
            </w:r>
            <w:r w:rsidR="008A508B">
              <w:rPr>
                <w:sz w:val="20"/>
              </w:rPr>
              <w:t>78</w:t>
            </w:r>
          </w:p>
          <w:p w:rsidR="00112BA5" w:rsidRDefault="00112BA5" w:rsidP="00112BA5"/>
          <w:p w:rsidR="00036450" w:rsidRDefault="00036450" w:rsidP="00C80F2A">
            <w:pPr>
              <w:pStyle w:val="Heading4"/>
            </w:pPr>
          </w:p>
          <w:p w:rsidR="00AD5F2A" w:rsidRPr="00C007A2" w:rsidRDefault="00065BCA" w:rsidP="00C007A2">
            <w:pPr>
              <w:pStyle w:val="Heading2"/>
            </w:pPr>
            <w:r>
              <w:rPr>
                <w:sz w:val="24"/>
              </w:rPr>
              <w:t>project</w:t>
            </w:r>
          </w:p>
          <w:p w:rsidR="00AD5F2A" w:rsidRDefault="00065BCA" w:rsidP="00BF3AB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AUTOMATIC DOOR OPENING AND CLOSING SYSTEM WITH MOVEMENT UDING ULTRASONIC SENSOR:</w:t>
            </w:r>
          </w:p>
          <w:p w:rsidR="00D237C9" w:rsidRDefault="00065BCA" w:rsidP="00BF3ABB">
            <w:pPr>
              <w:rPr>
                <w:sz w:val="22"/>
              </w:rPr>
            </w:pPr>
            <w:r>
              <w:rPr>
                <w:b/>
                <w:sz w:val="22"/>
              </w:rPr>
              <w:t xml:space="preserve">  </w:t>
            </w:r>
            <w:r w:rsidR="00717F51">
              <w:rPr>
                <w:b/>
                <w:sz w:val="22"/>
              </w:rPr>
              <w:t xml:space="preserve">       </w:t>
            </w:r>
            <w:r>
              <w:rPr>
                <w:sz w:val="22"/>
              </w:rPr>
              <w:t>This is a step towards home automation with increase of technology innovation almost everything in house is getting automated.  Automatic door is a step towards that the future of technology automation. Automatic door works how it sounds,</w:t>
            </w:r>
            <w:r w:rsidR="00D237C9">
              <w:rPr>
                <w:sz w:val="22"/>
              </w:rPr>
              <w:t xml:space="preserve"> </w:t>
            </w:r>
            <w:r>
              <w:rPr>
                <w:sz w:val="22"/>
              </w:rPr>
              <w:t>when a human</w:t>
            </w:r>
            <w:r w:rsidR="00D237C9">
              <w:rPr>
                <w:sz w:val="22"/>
              </w:rPr>
              <w:t xml:space="preserve"> or any object is entering to a </w:t>
            </w:r>
            <w:r>
              <w:rPr>
                <w:sz w:val="22"/>
              </w:rPr>
              <w:t>place with door,</w:t>
            </w:r>
            <w:r w:rsidR="00D237C9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the door </w:t>
            </w:r>
            <w:r w:rsidR="00253A33">
              <w:rPr>
                <w:sz w:val="22"/>
              </w:rPr>
              <w:t>is</w:t>
            </w:r>
            <w:r>
              <w:rPr>
                <w:sz w:val="22"/>
              </w:rPr>
              <w:t xml:space="preserve"> made to be open themselves. This can be achieved </w:t>
            </w:r>
            <w:r w:rsidR="00D237C9">
              <w:rPr>
                <w:sz w:val="22"/>
              </w:rPr>
              <w:t xml:space="preserve">using </w:t>
            </w:r>
            <w:r w:rsidR="00253A33">
              <w:rPr>
                <w:sz w:val="22"/>
              </w:rPr>
              <w:t>door,</w:t>
            </w:r>
            <w:r w:rsidR="00D237C9">
              <w:rPr>
                <w:sz w:val="22"/>
              </w:rPr>
              <w:t xml:space="preserve"> the door are made to open </w:t>
            </w:r>
            <w:r w:rsidR="00253A33">
              <w:rPr>
                <w:sz w:val="22"/>
              </w:rPr>
              <w:t>them</w:t>
            </w:r>
            <w:r w:rsidR="00D237C9">
              <w:rPr>
                <w:sz w:val="22"/>
              </w:rPr>
              <w:t xml:space="preserve">. This can be achieved using ultrasonic sensor embedded into the door. When a person tries to enter, they need to come </w:t>
            </w:r>
            <w:r w:rsidR="00253A33">
              <w:rPr>
                <w:sz w:val="22"/>
              </w:rPr>
              <w:t>in front</w:t>
            </w:r>
            <w:r w:rsidR="00D237C9">
              <w:rPr>
                <w:sz w:val="22"/>
              </w:rPr>
              <w:t xml:space="preserve"> of the door. Ultrasonic sensor measures the distance between two points. If the person is approaching the distance get decreased, by the virtue of its measurement door can be opened with a mirror if a certain threshold has been reached.</w:t>
            </w:r>
          </w:p>
          <w:p w:rsidR="000F751C" w:rsidRDefault="000F751C" w:rsidP="00BF3ABB">
            <w:pPr>
              <w:rPr>
                <w:sz w:val="22"/>
              </w:rPr>
            </w:pPr>
          </w:p>
          <w:p w:rsidR="000F751C" w:rsidRDefault="000F751C" w:rsidP="00BF3ABB">
            <w:pPr>
              <w:rPr>
                <w:sz w:val="22"/>
              </w:rPr>
            </w:pPr>
            <w:r>
              <w:rPr>
                <w:b/>
                <w:sz w:val="22"/>
              </w:rPr>
              <w:lastRenderedPageBreak/>
              <w:t xml:space="preserve">MY ROLE: </w:t>
            </w:r>
            <w:r>
              <w:rPr>
                <w:sz w:val="22"/>
              </w:rPr>
              <w:t>Team Member.</w:t>
            </w:r>
          </w:p>
          <w:p w:rsidR="000F751C" w:rsidRPr="000F751C" w:rsidRDefault="000F751C" w:rsidP="00BF3ABB">
            <w:pPr>
              <w:rPr>
                <w:sz w:val="22"/>
              </w:rPr>
            </w:pPr>
            <w:r>
              <w:rPr>
                <w:b/>
                <w:sz w:val="22"/>
              </w:rPr>
              <w:t xml:space="preserve">TECHNOLOGY: </w:t>
            </w:r>
            <w:r>
              <w:rPr>
                <w:sz w:val="22"/>
              </w:rPr>
              <w:t xml:space="preserve">Embedded System. </w:t>
            </w:r>
          </w:p>
          <w:p w:rsidR="00D237C9" w:rsidRDefault="00D237C9" w:rsidP="00BF3ABB">
            <w:pPr>
              <w:rPr>
                <w:sz w:val="22"/>
              </w:rPr>
            </w:pPr>
          </w:p>
          <w:p w:rsidR="000F751C" w:rsidRDefault="000F751C" w:rsidP="000F751C">
            <w:pPr>
              <w:pStyle w:val="Heading2"/>
            </w:pPr>
            <w:r>
              <w:t>SEMINAR:</w:t>
            </w:r>
          </w:p>
          <w:p w:rsidR="000F751C" w:rsidRDefault="000F751C" w:rsidP="000F751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HYPER</w:t>
            </w:r>
            <w:r w:rsidR="000D56E2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LOOP:</w:t>
            </w:r>
          </w:p>
          <w:p w:rsidR="000F751C" w:rsidRDefault="000F751C" w:rsidP="000F75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717F51"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 xml:space="preserve">Existing conventional modes of transportation people consists of four unique types: rail, road, water, and air. These modes of transport tend to be either relatively </w:t>
            </w:r>
            <w:r w:rsidR="00253A33">
              <w:rPr>
                <w:sz w:val="20"/>
                <w:szCs w:val="20"/>
              </w:rPr>
              <w:t xml:space="preserve">slows </w:t>
            </w:r>
            <w:r>
              <w:rPr>
                <w:sz w:val="20"/>
                <w:szCs w:val="20"/>
              </w:rPr>
              <w:t xml:space="preserve">(i.e., Rail). </w:t>
            </w:r>
            <w:r w:rsidR="00253A33">
              <w:rPr>
                <w:sz w:val="20"/>
                <w:szCs w:val="20"/>
              </w:rPr>
              <w:t>Hyper loop</w:t>
            </w:r>
            <w:r>
              <w:rPr>
                <w:sz w:val="20"/>
                <w:szCs w:val="20"/>
              </w:rPr>
              <w:t xml:space="preserve"> is a new mode of transport technology that </w:t>
            </w:r>
            <w:r w:rsidR="00253A33">
              <w:rPr>
                <w:sz w:val="20"/>
                <w:szCs w:val="20"/>
              </w:rPr>
              <w:t>seeks</w:t>
            </w:r>
            <w:r>
              <w:rPr>
                <w:sz w:val="20"/>
                <w:szCs w:val="20"/>
              </w:rPr>
              <w:t xml:space="preserve"> to change this paradigm by being both fast and expensive for people and goods. </w:t>
            </w:r>
            <w:r w:rsidR="00253A33">
              <w:rPr>
                <w:sz w:val="20"/>
                <w:szCs w:val="20"/>
              </w:rPr>
              <w:t>Hyper loop</w:t>
            </w:r>
            <w:r>
              <w:rPr>
                <w:sz w:val="20"/>
                <w:szCs w:val="20"/>
              </w:rPr>
              <w:t xml:space="preserve"> is most growing technology in most recent days.</w:t>
            </w:r>
          </w:p>
          <w:p w:rsidR="000F751C" w:rsidRPr="000F751C" w:rsidRDefault="000F751C" w:rsidP="000F75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036450" w:rsidRDefault="00AD5F2A" w:rsidP="00036450">
            <w:pPr>
              <w:pStyle w:val="Heading2"/>
            </w:pPr>
            <w:r>
              <w:t>T</w:t>
            </w:r>
            <w:r w:rsidR="008A508B">
              <w:t>echnical skills</w:t>
            </w:r>
          </w:p>
          <w:p w:rsidR="00717F51" w:rsidRDefault="008A508B" w:rsidP="004D3011">
            <w:pPr>
              <w:rPr>
                <w:b/>
                <w:noProof/>
                <w:color w:val="000000" w:themeColor="text1"/>
                <w:sz w:val="20"/>
                <w:lang w:val="en-IN" w:eastAsia="en-IN"/>
              </w:rPr>
            </w:pPr>
            <w:r>
              <w:rPr>
                <w:b/>
                <w:noProof/>
                <w:color w:val="000000" w:themeColor="text1"/>
                <w:sz w:val="20"/>
                <w:lang w:val="en-IN" w:eastAsia="en-IN"/>
              </w:rPr>
              <w:t>Programming languages:</w:t>
            </w:r>
          </w:p>
          <w:p w:rsidR="008A508B" w:rsidRPr="00717F51" w:rsidRDefault="008A508B" w:rsidP="004D3011">
            <w:pPr>
              <w:rPr>
                <w:b/>
                <w:noProof/>
                <w:color w:val="000000" w:themeColor="text1"/>
                <w:sz w:val="20"/>
                <w:lang w:val="en-IN" w:eastAsia="en-IN"/>
              </w:rPr>
            </w:pPr>
            <w:r>
              <w:rPr>
                <w:noProof/>
                <w:color w:val="000000" w:themeColor="text1"/>
                <w:sz w:val="20"/>
                <w:lang w:val="en-IN" w:eastAsia="en-IN"/>
              </w:rPr>
              <w:t xml:space="preserve"> C-Language</w:t>
            </w:r>
          </w:p>
          <w:p w:rsidR="008A508B" w:rsidRDefault="00717F51" w:rsidP="004D3011">
            <w:pPr>
              <w:rPr>
                <w:noProof/>
                <w:color w:val="000000" w:themeColor="text1"/>
                <w:sz w:val="20"/>
                <w:lang w:val="en-IN" w:eastAsia="en-IN"/>
              </w:rPr>
            </w:pPr>
            <w:r>
              <w:rPr>
                <w:noProof/>
                <w:color w:val="000000" w:themeColor="text1"/>
                <w:sz w:val="20"/>
                <w:lang w:val="en-IN" w:eastAsia="en-IN"/>
              </w:rPr>
              <w:t xml:space="preserve"> </w:t>
            </w:r>
            <w:r w:rsidR="008A508B">
              <w:rPr>
                <w:noProof/>
                <w:color w:val="000000" w:themeColor="text1"/>
                <w:sz w:val="20"/>
                <w:lang w:val="en-IN" w:eastAsia="en-IN"/>
              </w:rPr>
              <w:t>Core Java</w:t>
            </w:r>
          </w:p>
          <w:p w:rsidR="008A508B" w:rsidRDefault="00717F51" w:rsidP="004D3011">
            <w:pPr>
              <w:rPr>
                <w:noProof/>
                <w:color w:val="000000" w:themeColor="text1"/>
                <w:sz w:val="20"/>
                <w:lang w:val="en-IN" w:eastAsia="en-IN"/>
              </w:rPr>
            </w:pPr>
            <w:r>
              <w:rPr>
                <w:noProof/>
                <w:color w:val="000000" w:themeColor="text1"/>
                <w:sz w:val="20"/>
                <w:lang w:val="en-IN" w:eastAsia="en-IN"/>
              </w:rPr>
              <w:t xml:space="preserve"> </w:t>
            </w:r>
            <w:r w:rsidR="008A508B">
              <w:rPr>
                <w:noProof/>
                <w:color w:val="000000" w:themeColor="text1"/>
                <w:sz w:val="20"/>
                <w:lang w:val="en-IN" w:eastAsia="en-IN"/>
              </w:rPr>
              <w:t>Oracle</w:t>
            </w:r>
          </w:p>
          <w:p w:rsidR="008A508B" w:rsidRDefault="008A508B" w:rsidP="004D3011">
            <w:pPr>
              <w:rPr>
                <w:b/>
                <w:noProof/>
                <w:color w:val="000000" w:themeColor="text1"/>
                <w:sz w:val="20"/>
                <w:lang w:val="en-IN" w:eastAsia="en-IN"/>
              </w:rPr>
            </w:pPr>
            <w:r>
              <w:rPr>
                <w:b/>
                <w:noProof/>
                <w:color w:val="000000" w:themeColor="text1"/>
                <w:sz w:val="20"/>
                <w:lang w:val="en-IN" w:eastAsia="en-IN"/>
              </w:rPr>
              <w:t>Known software:</w:t>
            </w:r>
          </w:p>
          <w:p w:rsidR="008A508B" w:rsidRDefault="008A508B" w:rsidP="004D3011">
            <w:pPr>
              <w:rPr>
                <w:noProof/>
                <w:color w:val="000000" w:themeColor="text1"/>
                <w:sz w:val="20"/>
                <w:lang w:val="en-IN" w:eastAsia="en-IN"/>
              </w:rPr>
            </w:pPr>
            <w:r>
              <w:rPr>
                <w:noProof/>
                <w:color w:val="000000" w:themeColor="text1"/>
                <w:sz w:val="20"/>
                <w:lang w:val="en-IN" w:eastAsia="en-IN"/>
              </w:rPr>
              <w:t>MS-WORD</w:t>
            </w:r>
          </w:p>
          <w:p w:rsidR="008A508B" w:rsidRPr="008A508B" w:rsidRDefault="008A508B" w:rsidP="004D3011">
            <w:pPr>
              <w:rPr>
                <w:noProof/>
                <w:color w:val="000000" w:themeColor="text1"/>
                <w:sz w:val="20"/>
                <w:lang w:val="en-IN" w:eastAsia="en-IN"/>
              </w:rPr>
            </w:pPr>
            <w:r>
              <w:rPr>
                <w:noProof/>
                <w:color w:val="000000" w:themeColor="text1"/>
                <w:sz w:val="20"/>
                <w:lang w:val="en-IN" w:eastAsia="en-IN"/>
              </w:rPr>
              <w:t>MS-POWERPOINT</w:t>
            </w:r>
          </w:p>
          <w:p w:rsidR="00AD5F2A" w:rsidRDefault="00AD5F2A" w:rsidP="004D3011">
            <w:pPr>
              <w:rPr>
                <w:noProof/>
                <w:color w:val="000000" w:themeColor="text1"/>
                <w:lang w:val="en-IN" w:eastAsia="en-IN"/>
              </w:rPr>
            </w:pPr>
          </w:p>
          <w:p w:rsidR="00AD5F2A" w:rsidRDefault="00AD5F2A" w:rsidP="004D3011">
            <w:pPr>
              <w:rPr>
                <w:color w:val="FFFFFF" w:themeColor="background1"/>
              </w:rPr>
            </w:pPr>
          </w:p>
          <w:p w:rsidR="00F87FF0" w:rsidRDefault="00F87FF0" w:rsidP="00F87FF0">
            <w:pPr>
              <w:pStyle w:val="Heading2"/>
            </w:pPr>
            <w:r>
              <w:t>PARTICIPATION:</w:t>
            </w:r>
          </w:p>
          <w:p w:rsidR="00F87FF0" w:rsidRPr="00F87FF0" w:rsidRDefault="00F87FF0" w:rsidP="00F87FF0">
            <w:pPr>
              <w:pStyle w:val="ListParagraph"/>
              <w:numPr>
                <w:ilvl w:val="0"/>
                <w:numId w:val="6"/>
              </w:numPr>
              <w:rPr>
                <w:sz w:val="22"/>
              </w:rPr>
            </w:pPr>
            <w:r>
              <w:rPr>
                <w:sz w:val="22"/>
              </w:rPr>
              <w:t>Participated in vidhya skill development program in essay writing.</w:t>
            </w:r>
          </w:p>
        </w:tc>
      </w:tr>
      <w:tr w:rsidR="00AD5F2A" w:rsidTr="00AD5F2A">
        <w:trPr>
          <w:trHeight w:val="1472"/>
        </w:trPr>
        <w:tc>
          <w:tcPr>
            <w:tcW w:w="3600" w:type="dxa"/>
          </w:tcPr>
          <w:p w:rsidR="00AD5F2A" w:rsidRDefault="00AD5F2A" w:rsidP="00036450">
            <w:pPr>
              <w:pStyle w:val="Heading3"/>
            </w:pPr>
          </w:p>
        </w:tc>
        <w:tc>
          <w:tcPr>
            <w:tcW w:w="720" w:type="dxa"/>
          </w:tcPr>
          <w:p w:rsidR="00AD5F2A" w:rsidRDefault="00AD5F2A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:rsidR="00AD5F2A" w:rsidRDefault="00AD5F2A" w:rsidP="00BC1976">
            <w:pPr>
              <w:pStyle w:val="Title"/>
              <w:rPr>
                <w:sz w:val="20"/>
                <w:szCs w:val="20"/>
              </w:rPr>
            </w:pPr>
          </w:p>
          <w:p w:rsidR="00F87FF0" w:rsidRDefault="00F87FF0" w:rsidP="00F87FF0">
            <w:pPr>
              <w:pStyle w:val="Heading2"/>
            </w:pPr>
            <w:r>
              <w:t>extra curricular activities:</w:t>
            </w:r>
          </w:p>
          <w:p w:rsidR="00F87FF0" w:rsidRDefault="00F87FF0" w:rsidP="00F87FF0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Participated in club activities.</w:t>
            </w:r>
          </w:p>
          <w:p w:rsidR="00F87FF0" w:rsidRDefault="00F87FF0" w:rsidP="00F87FF0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Participated in role play in </w:t>
            </w:r>
            <w:r w:rsidR="00253A33">
              <w:rPr>
                <w:sz w:val="20"/>
                <w:szCs w:val="20"/>
              </w:rPr>
              <w:t>vaagdevi institute</w:t>
            </w:r>
            <w:r>
              <w:rPr>
                <w:sz w:val="20"/>
                <w:szCs w:val="20"/>
              </w:rPr>
              <w:t xml:space="preserve"> of technology and science.</w:t>
            </w:r>
          </w:p>
          <w:p w:rsidR="00F87FF0" w:rsidRDefault="00F87FF0" w:rsidP="00F87FF0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Participated in </w:t>
            </w:r>
            <w:r w:rsidR="00253A33">
              <w:rPr>
                <w:sz w:val="20"/>
                <w:szCs w:val="20"/>
              </w:rPr>
              <w:t>running race</w:t>
            </w:r>
            <w:r>
              <w:rPr>
                <w:sz w:val="20"/>
                <w:szCs w:val="20"/>
              </w:rPr>
              <w:t xml:space="preserve"> in vaagdevi institute of technology and science.</w:t>
            </w:r>
          </w:p>
          <w:p w:rsidR="00F87FF0" w:rsidRPr="00F87FF0" w:rsidRDefault="00F87FF0" w:rsidP="00F87FF0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Participated in rangoli in va</w:t>
            </w:r>
            <w:r w:rsidR="00253A33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gdevi institute of technology and science.</w:t>
            </w:r>
          </w:p>
        </w:tc>
      </w:tr>
    </w:tbl>
    <w:p w:rsidR="0043117B" w:rsidRDefault="00823657" w:rsidP="000C45FF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3657" w:rsidRDefault="00823657" w:rsidP="000C45FF">
      <w:r>
        <w:separator/>
      </w:r>
    </w:p>
  </w:endnote>
  <w:endnote w:type="continuationSeparator" w:id="1">
    <w:p w:rsidR="00823657" w:rsidRDefault="00823657" w:rsidP="000C45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3657" w:rsidRDefault="00823657" w:rsidP="000C45FF">
      <w:r>
        <w:separator/>
      </w:r>
    </w:p>
  </w:footnote>
  <w:footnote w:type="continuationSeparator" w:id="1">
    <w:p w:rsidR="00823657" w:rsidRDefault="00823657" w:rsidP="000C45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wpc="http://schemas.microsoft.com/office/word/2010/wordprocessingCanvas" xmlns:cx="http://schemas.microsoft.com/office/drawing/2014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  <a:ext uri="{96DAC541-7B7A-43D3-8B79-37D633B846F1}">
                        <asvg:svgBlip xmlns:wpc="http://schemas.microsoft.com/office/word/2010/wordprocessingCanvas" xmlns:cx="http://schemas.microsoft.com/office/drawing/2014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52601"/>
    <w:multiLevelType w:val="hybridMultilevel"/>
    <w:tmpl w:val="4C9C8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97EF1"/>
    <w:multiLevelType w:val="hybridMultilevel"/>
    <w:tmpl w:val="919E0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E6A7D"/>
    <w:multiLevelType w:val="hybridMultilevel"/>
    <w:tmpl w:val="087E0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AD2E13"/>
    <w:multiLevelType w:val="hybridMultilevel"/>
    <w:tmpl w:val="6602F7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803BE9"/>
    <w:multiLevelType w:val="hybridMultilevel"/>
    <w:tmpl w:val="46CEB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6455C9"/>
    <w:multiLevelType w:val="hybridMultilevel"/>
    <w:tmpl w:val="AF0A9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ttachedTemplate r:id="rId1"/>
  <w:stylePaneFormatFilter w:val="5004"/>
  <w:stylePaneSortMethod w:val="00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15E0F"/>
    <w:rsid w:val="00036450"/>
    <w:rsid w:val="00065BCA"/>
    <w:rsid w:val="00082D8F"/>
    <w:rsid w:val="0008780C"/>
    <w:rsid w:val="00094499"/>
    <w:rsid w:val="00096B9B"/>
    <w:rsid w:val="000A7369"/>
    <w:rsid w:val="000B5DD2"/>
    <w:rsid w:val="000C45FF"/>
    <w:rsid w:val="000D56E2"/>
    <w:rsid w:val="000E312D"/>
    <w:rsid w:val="000E3FD1"/>
    <w:rsid w:val="000F751C"/>
    <w:rsid w:val="000F7922"/>
    <w:rsid w:val="00111708"/>
    <w:rsid w:val="00112054"/>
    <w:rsid w:val="00112BA5"/>
    <w:rsid w:val="00115C98"/>
    <w:rsid w:val="00141D3D"/>
    <w:rsid w:val="00151E3E"/>
    <w:rsid w:val="001525E1"/>
    <w:rsid w:val="00180329"/>
    <w:rsid w:val="0019001F"/>
    <w:rsid w:val="001A464B"/>
    <w:rsid w:val="001A74A5"/>
    <w:rsid w:val="001B105D"/>
    <w:rsid w:val="001B2ABD"/>
    <w:rsid w:val="001E0391"/>
    <w:rsid w:val="001E1759"/>
    <w:rsid w:val="001E55E8"/>
    <w:rsid w:val="001F1ECC"/>
    <w:rsid w:val="0020272C"/>
    <w:rsid w:val="002048DA"/>
    <w:rsid w:val="002400EB"/>
    <w:rsid w:val="00253A33"/>
    <w:rsid w:val="00256CF7"/>
    <w:rsid w:val="00281D96"/>
    <w:rsid w:val="00281FD5"/>
    <w:rsid w:val="002E72EB"/>
    <w:rsid w:val="0030481B"/>
    <w:rsid w:val="003156FC"/>
    <w:rsid w:val="00315E0F"/>
    <w:rsid w:val="003254B5"/>
    <w:rsid w:val="0037121F"/>
    <w:rsid w:val="00386A6B"/>
    <w:rsid w:val="003A34DE"/>
    <w:rsid w:val="003A524A"/>
    <w:rsid w:val="003A6B7D"/>
    <w:rsid w:val="003B06CA"/>
    <w:rsid w:val="004033EE"/>
    <w:rsid w:val="004071FC"/>
    <w:rsid w:val="00421CDA"/>
    <w:rsid w:val="00445947"/>
    <w:rsid w:val="004813B3"/>
    <w:rsid w:val="00496591"/>
    <w:rsid w:val="004C4E84"/>
    <w:rsid w:val="004C4FE5"/>
    <w:rsid w:val="004C63E4"/>
    <w:rsid w:val="004C68D3"/>
    <w:rsid w:val="004D3011"/>
    <w:rsid w:val="004D66A0"/>
    <w:rsid w:val="004D7B17"/>
    <w:rsid w:val="005256AC"/>
    <w:rsid w:val="005262AC"/>
    <w:rsid w:val="00533FBD"/>
    <w:rsid w:val="00573C29"/>
    <w:rsid w:val="00590290"/>
    <w:rsid w:val="005A75BE"/>
    <w:rsid w:val="005D2BE2"/>
    <w:rsid w:val="005D5B92"/>
    <w:rsid w:val="005E39D5"/>
    <w:rsid w:val="00600670"/>
    <w:rsid w:val="0062123A"/>
    <w:rsid w:val="00646E75"/>
    <w:rsid w:val="006771D0"/>
    <w:rsid w:val="00696C68"/>
    <w:rsid w:val="00712B4B"/>
    <w:rsid w:val="007140B9"/>
    <w:rsid w:val="00715FCB"/>
    <w:rsid w:val="00717F51"/>
    <w:rsid w:val="00737983"/>
    <w:rsid w:val="00743101"/>
    <w:rsid w:val="007574C3"/>
    <w:rsid w:val="007775E1"/>
    <w:rsid w:val="007867A0"/>
    <w:rsid w:val="007927F5"/>
    <w:rsid w:val="007B5CC6"/>
    <w:rsid w:val="007C232A"/>
    <w:rsid w:val="007D33D8"/>
    <w:rsid w:val="007E4915"/>
    <w:rsid w:val="00802CA0"/>
    <w:rsid w:val="00823657"/>
    <w:rsid w:val="00835479"/>
    <w:rsid w:val="008443BA"/>
    <w:rsid w:val="0085468E"/>
    <w:rsid w:val="00854E1B"/>
    <w:rsid w:val="008A508B"/>
    <w:rsid w:val="009251E8"/>
    <w:rsid w:val="009260CD"/>
    <w:rsid w:val="00932EB8"/>
    <w:rsid w:val="00952C25"/>
    <w:rsid w:val="00983DE7"/>
    <w:rsid w:val="009842A0"/>
    <w:rsid w:val="009C4941"/>
    <w:rsid w:val="009F26CF"/>
    <w:rsid w:val="009F3290"/>
    <w:rsid w:val="00A2118D"/>
    <w:rsid w:val="00A80619"/>
    <w:rsid w:val="00AD5F2A"/>
    <w:rsid w:val="00AD6981"/>
    <w:rsid w:val="00AD76E2"/>
    <w:rsid w:val="00B02698"/>
    <w:rsid w:val="00B20152"/>
    <w:rsid w:val="00B274EC"/>
    <w:rsid w:val="00B27A7F"/>
    <w:rsid w:val="00B359E4"/>
    <w:rsid w:val="00B57D98"/>
    <w:rsid w:val="00B66D83"/>
    <w:rsid w:val="00B70850"/>
    <w:rsid w:val="00B739A9"/>
    <w:rsid w:val="00BA1AF1"/>
    <w:rsid w:val="00BC1976"/>
    <w:rsid w:val="00BD5CAC"/>
    <w:rsid w:val="00BE1EC2"/>
    <w:rsid w:val="00BF3ABB"/>
    <w:rsid w:val="00BF40F4"/>
    <w:rsid w:val="00C007A2"/>
    <w:rsid w:val="00C066B6"/>
    <w:rsid w:val="00C16BC8"/>
    <w:rsid w:val="00C37BA1"/>
    <w:rsid w:val="00C4674C"/>
    <w:rsid w:val="00C506CF"/>
    <w:rsid w:val="00C72BED"/>
    <w:rsid w:val="00C7379E"/>
    <w:rsid w:val="00C80F2A"/>
    <w:rsid w:val="00C9578B"/>
    <w:rsid w:val="00CA12B2"/>
    <w:rsid w:val="00CB0055"/>
    <w:rsid w:val="00CB4FE7"/>
    <w:rsid w:val="00CC0314"/>
    <w:rsid w:val="00CD3A56"/>
    <w:rsid w:val="00CE4E9D"/>
    <w:rsid w:val="00CF751D"/>
    <w:rsid w:val="00D237C9"/>
    <w:rsid w:val="00D2522B"/>
    <w:rsid w:val="00D33B0B"/>
    <w:rsid w:val="00D422DE"/>
    <w:rsid w:val="00D5459D"/>
    <w:rsid w:val="00D60482"/>
    <w:rsid w:val="00DA1F4D"/>
    <w:rsid w:val="00DC2F86"/>
    <w:rsid w:val="00DC4B80"/>
    <w:rsid w:val="00DC4EE2"/>
    <w:rsid w:val="00DD172A"/>
    <w:rsid w:val="00E02A9B"/>
    <w:rsid w:val="00E25A26"/>
    <w:rsid w:val="00E4381A"/>
    <w:rsid w:val="00E50FAE"/>
    <w:rsid w:val="00E55D74"/>
    <w:rsid w:val="00EB193B"/>
    <w:rsid w:val="00EB4FCB"/>
    <w:rsid w:val="00EC1851"/>
    <w:rsid w:val="00ED1DAB"/>
    <w:rsid w:val="00EE7364"/>
    <w:rsid w:val="00EF1B8B"/>
    <w:rsid w:val="00F57E87"/>
    <w:rsid w:val="00F60274"/>
    <w:rsid w:val="00F77FB9"/>
    <w:rsid w:val="00F825C6"/>
    <w:rsid w:val="00F87FF0"/>
    <w:rsid w:val="00FB068F"/>
    <w:rsid w:val="00FB3A96"/>
    <w:rsid w:val="00FD3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F2A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BF3AB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0272C"/>
    <w:rPr>
      <w:color w:val="704404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B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B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9E145814CCC4B198DFEE1C48C3A8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84AA5-26B9-47F1-9E9B-985F4B4FD4FA}"/>
      </w:docPartPr>
      <w:docPartBody>
        <w:p w:rsidR="00AB0ED0" w:rsidRDefault="00DB459A">
          <w:pPr>
            <w:pStyle w:val="19E145814CCC4B198DFEE1C48C3A8402"/>
          </w:pPr>
          <w:r w:rsidRPr="00D5459D">
            <w:t>Profile</w:t>
          </w:r>
        </w:p>
      </w:docPartBody>
    </w:docPart>
    <w:docPart>
      <w:docPartPr>
        <w:name w:val="6195EBE1CA274720BBCB54A17AFEA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42578-6257-4EC2-BB0C-6D00264FAE94}"/>
      </w:docPartPr>
      <w:docPartBody>
        <w:p w:rsidR="00AB0ED0" w:rsidRDefault="00DB459A">
          <w:pPr>
            <w:pStyle w:val="6195EBE1CA274720BBCB54A17AFEAA90"/>
          </w:pPr>
          <w:r w:rsidRPr="00CB0055">
            <w:t>Contact</w:t>
          </w:r>
        </w:p>
      </w:docPartBody>
    </w:docPart>
    <w:docPart>
      <w:docPartPr>
        <w:name w:val="C111477BBA2F40DD95093513779A7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4F0B1-A408-44AE-BF76-4AE03E411718}"/>
      </w:docPartPr>
      <w:docPartBody>
        <w:p w:rsidR="00AB0ED0" w:rsidRDefault="00DB459A">
          <w:pPr>
            <w:pStyle w:val="C111477BBA2F40DD95093513779A7702"/>
          </w:pPr>
          <w:r w:rsidRPr="004D3011">
            <w:t>PHONE:</w:t>
          </w:r>
        </w:p>
      </w:docPartBody>
    </w:docPart>
    <w:docPart>
      <w:docPartPr>
        <w:name w:val="950F912347FC48ECAF7551009CC62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D3614-A57E-47A9-9CA3-573B929DA197}"/>
      </w:docPartPr>
      <w:docPartBody>
        <w:p w:rsidR="00AB0ED0" w:rsidRDefault="00DB459A">
          <w:pPr>
            <w:pStyle w:val="950F912347FC48ECAF7551009CC6205E"/>
          </w:pPr>
          <w:r w:rsidRPr="004D3011">
            <w:t>EMAIL:</w:t>
          </w:r>
        </w:p>
      </w:docPartBody>
    </w:docPart>
    <w:docPart>
      <w:docPartPr>
        <w:name w:val="51D0D7E101C841EBB4C0060BDCD06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8E8D0-2A5B-45A8-8532-6FDE09B400D1}"/>
      </w:docPartPr>
      <w:docPartBody>
        <w:p w:rsidR="00AB0ED0" w:rsidRDefault="00DB459A">
          <w:pPr>
            <w:pStyle w:val="51D0D7E101C841EBB4C0060BDCD068C7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02F4E"/>
    <w:rsid w:val="00202F4E"/>
    <w:rsid w:val="0024615B"/>
    <w:rsid w:val="00305C54"/>
    <w:rsid w:val="00564ECB"/>
    <w:rsid w:val="008E5AD2"/>
    <w:rsid w:val="00AB0ED0"/>
    <w:rsid w:val="00B9552C"/>
    <w:rsid w:val="00C456FB"/>
    <w:rsid w:val="00DB459A"/>
    <w:rsid w:val="00DB5C28"/>
    <w:rsid w:val="00E04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C28"/>
  </w:style>
  <w:style w:type="paragraph" w:styleId="Heading2">
    <w:name w:val="heading 2"/>
    <w:basedOn w:val="Normal"/>
    <w:next w:val="Normal"/>
    <w:link w:val="Heading2Char"/>
    <w:uiPriority w:val="9"/>
    <w:qFormat/>
    <w:rsid w:val="00DB5C28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6D35E7A5FD4D019C869CE7D7797F82">
    <w:name w:val="B06D35E7A5FD4D019C869CE7D7797F82"/>
    <w:rsid w:val="00DB5C28"/>
  </w:style>
  <w:style w:type="paragraph" w:customStyle="1" w:styleId="7ACFF5A596714887B4A00E653CFC94AA">
    <w:name w:val="7ACFF5A596714887B4A00E653CFC94AA"/>
    <w:rsid w:val="00DB5C28"/>
  </w:style>
  <w:style w:type="paragraph" w:customStyle="1" w:styleId="19E145814CCC4B198DFEE1C48C3A8402">
    <w:name w:val="19E145814CCC4B198DFEE1C48C3A8402"/>
    <w:rsid w:val="00DB5C28"/>
  </w:style>
  <w:style w:type="paragraph" w:customStyle="1" w:styleId="954AAC7F74D04D2F880FD11505053B6D">
    <w:name w:val="954AAC7F74D04D2F880FD11505053B6D"/>
    <w:rsid w:val="00DB5C28"/>
  </w:style>
  <w:style w:type="paragraph" w:customStyle="1" w:styleId="6195EBE1CA274720BBCB54A17AFEAA90">
    <w:name w:val="6195EBE1CA274720BBCB54A17AFEAA90"/>
    <w:rsid w:val="00DB5C28"/>
  </w:style>
  <w:style w:type="paragraph" w:customStyle="1" w:styleId="C111477BBA2F40DD95093513779A7702">
    <w:name w:val="C111477BBA2F40DD95093513779A7702"/>
    <w:rsid w:val="00DB5C28"/>
  </w:style>
  <w:style w:type="paragraph" w:customStyle="1" w:styleId="14C6BE6E982C4B6CA1CA6C0884371C11">
    <w:name w:val="14C6BE6E982C4B6CA1CA6C0884371C11"/>
    <w:rsid w:val="00DB5C28"/>
  </w:style>
  <w:style w:type="paragraph" w:customStyle="1" w:styleId="79A2D5D5A7B04320897CFA66A0AB5E5A">
    <w:name w:val="79A2D5D5A7B04320897CFA66A0AB5E5A"/>
    <w:rsid w:val="00DB5C28"/>
  </w:style>
  <w:style w:type="paragraph" w:customStyle="1" w:styleId="33A45A1DE9364C4BBD1245DC935A6C68">
    <w:name w:val="33A45A1DE9364C4BBD1245DC935A6C68"/>
    <w:rsid w:val="00DB5C28"/>
  </w:style>
  <w:style w:type="paragraph" w:customStyle="1" w:styleId="950F912347FC48ECAF7551009CC6205E">
    <w:name w:val="950F912347FC48ECAF7551009CC6205E"/>
    <w:rsid w:val="00DB5C28"/>
  </w:style>
  <w:style w:type="character" w:styleId="Hyperlink">
    <w:name w:val="Hyperlink"/>
    <w:basedOn w:val="DefaultParagraphFont"/>
    <w:uiPriority w:val="99"/>
    <w:unhideWhenUsed/>
    <w:rsid w:val="00DB5C28"/>
    <w:rPr>
      <w:color w:val="943634" w:themeColor="accent2" w:themeShade="BF"/>
      <w:u w:val="single"/>
    </w:rPr>
  </w:style>
  <w:style w:type="paragraph" w:customStyle="1" w:styleId="F31AE1765E8840F18FF7F68A95463038">
    <w:name w:val="F31AE1765E8840F18FF7F68A95463038"/>
    <w:rsid w:val="00DB5C28"/>
  </w:style>
  <w:style w:type="paragraph" w:customStyle="1" w:styleId="4DC2583D55144571A43DBD0728D86A5A">
    <w:name w:val="4DC2583D55144571A43DBD0728D86A5A"/>
    <w:rsid w:val="00DB5C28"/>
  </w:style>
  <w:style w:type="paragraph" w:customStyle="1" w:styleId="59D19D7B15D14A468FAFB7FBA69EF4A4">
    <w:name w:val="59D19D7B15D14A468FAFB7FBA69EF4A4"/>
    <w:rsid w:val="00DB5C28"/>
  </w:style>
  <w:style w:type="paragraph" w:customStyle="1" w:styleId="90F7AA1FE60D400B9DF7A1530A2DA538">
    <w:name w:val="90F7AA1FE60D400B9DF7A1530A2DA538"/>
    <w:rsid w:val="00DB5C28"/>
  </w:style>
  <w:style w:type="paragraph" w:customStyle="1" w:styleId="6D5E2685A63F496FB6BF6F2822FA188B">
    <w:name w:val="6D5E2685A63F496FB6BF6F2822FA188B"/>
    <w:rsid w:val="00DB5C28"/>
  </w:style>
  <w:style w:type="paragraph" w:customStyle="1" w:styleId="1E645D2960194ABA9D6884DD2AFAA39F">
    <w:name w:val="1E645D2960194ABA9D6884DD2AFAA39F"/>
    <w:rsid w:val="00DB5C28"/>
  </w:style>
  <w:style w:type="paragraph" w:customStyle="1" w:styleId="51D0D7E101C841EBB4C0060BDCD068C7">
    <w:name w:val="51D0D7E101C841EBB4C0060BDCD068C7"/>
    <w:rsid w:val="00DB5C28"/>
  </w:style>
  <w:style w:type="paragraph" w:customStyle="1" w:styleId="44070DE909C44612BE1138848019410C">
    <w:name w:val="44070DE909C44612BE1138848019410C"/>
    <w:rsid w:val="00DB5C28"/>
  </w:style>
  <w:style w:type="paragraph" w:customStyle="1" w:styleId="39AE5433120240A8A608DD226A60D4FF">
    <w:name w:val="39AE5433120240A8A608DD226A60D4FF"/>
    <w:rsid w:val="00DB5C28"/>
  </w:style>
  <w:style w:type="paragraph" w:customStyle="1" w:styleId="2C4177F3C454492B86FF3A0C288A3A77">
    <w:name w:val="2C4177F3C454492B86FF3A0C288A3A77"/>
    <w:rsid w:val="00DB5C28"/>
  </w:style>
  <w:style w:type="paragraph" w:customStyle="1" w:styleId="B506DFB419B14F239CDF9C64B92D6D62">
    <w:name w:val="B506DFB419B14F239CDF9C64B92D6D62"/>
    <w:rsid w:val="00DB5C28"/>
  </w:style>
  <w:style w:type="paragraph" w:customStyle="1" w:styleId="6F93D9A02850431AB2DBAA7B4D27FA35">
    <w:name w:val="6F93D9A02850431AB2DBAA7B4D27FA35"/>
    <w:rsid w:val="00DB5C28"/>
  </w:style>
  <w:style w:type="paragraph" w:customStyle="1" w:styleId="FBFDA08A584748B394D62C2ED851A0B6">
    <w:name w:val="FBFDA08A584748B394D62C2ED851A0B6"/>
    <w:rsid w:val="00DB5C28"/>
  </w:style>
  <w:style w:type="paragraph" w:customStyle="1" w:styleId="157B2D0F8BC24670AE9FA43DE504AB34">
    <w:name w:val="157B2D0F8BC24670AE9FA43DE504AB34"/>
    <w:rsid w:val="00DB5C28"/>
  </w:style>
  <w:style w:type="paragraph" w:customStyle="1" w:styleId="993E1243B6584AE4884786309685C6D2">
    <w:name w:val="993E1243B6584AE4884786309685C6D2"/>
    <w:rsid w:val="00DB5C28"/>
  </w:style>
  <w:style w:type="paragraph" w:customStyle="1" w:styleId="84CCD4E2311E4F96866199B9B48A4E69">
    <w:name w:val="84CCD4E2311E4F96866199B9B48A4E69"/>
    <w:rsid w:val="00DB5C28"/>
  </w:style>
  <w:style w:type="paragraph" w:customStyle="1" w:styleId="6E66415224EF4C2CB010CC4993884F99">
    <w:name w:val="6E66415224EF4C2CB010CC4993884F99"/>
    <w:rsid w:val="00DB5C28"/>
  </w:style>
  <w:style w:type="paragraph" w:customStyle="1" w:styleId="11E77D85C111456FA5DC299A89890A64">
    <w:name w:val="11E77D85C111456FA5DC299A89890A64"/>
    <w:rsid w:val="00DB5C28"/>
  </w:style>
  <w:style w:type="paragraph" w:customStyle="1" w:styleId="A351B94643D44D028407BFD466842214">
    <w:name w:val="A351B94643D44D028407BFD466842214"/>
    <w:rsid w:val="00DB5C28"/>
  </w:style>
  <w:style w:type="paragraph" w:customStyle="1" w:styleId="FCE0A2AF13DC4A1380453FFDA4164762">
    <w:name w:val="FCE0A2AF13DC4A1380453FFDA4164762"/>
    <w:rsid w:val="00DB5C28"/>
  </w:style>
  <w:style w:type="paragraph" w:customStyle="1" w:styleId="497AE86E047A4A34B59E9A0CCDF29122">
    <w:name w:val="497AE86E047A4A34B59E9A0CCDF29122"/>
    <w:rsid w:val="00DB5C28"/>
  </w:style>
  <w:style w:type="paragraph" w:customStyle="1" w:styleId="2CA97EBB36BB4873928D0EB549A4616B">
    <w:name w:val="2CA97EBB36BB4873928D0EB549A4616B"/>
    <w:rsid w:val="00DB5C28"/>
  </w:style>
  <w:style w:type="paragraph" w:customStyle="1" w:styleId="6E22D48F1FB741C3BB6EE9EE2D781817">
    <w:name w:val="6E22D48F1FB741C3BB6EE9EE2D781817"/>
    <w:rsid w:val="00DB5C28"/>
  </w:style>
  <w:style w:type="paragraph" w:customStyle="1" w:styleId="A578B4912227483AB5A156A335D6640C">
    <w:name w:val="A578B4912227483AB5A156A335D6640C"/>
    <w:rsid w:val="00DB5C28"/>
  </w:style>
  <w:style w:type="paragraph" w:customStyle="1" w:styleId="FEB1E5E950C64820834B7E2A773DAAED">
    <w:name w:val="FEB1E5E950C64820834B7E2A773DAAED"/>
    <w:rsid w:val="00DB5C28"/>
  </w:style>
  <w:style w:type="paragraph" w:customStyle="1" w:styleId="65D8F6ADE1964FF2BAD70087958D4726">
    <w:name w:val="65D8F6ADE1964FF2BAD70087958D4726"/>
    <w:rsid w:val="00DB5C28"/>
  </w:style>
  <w:style w:type="paragraph" w:customStyle="1" w:styleId="F7F8C88893324000B2380382D00B5CEA">
    <w:name w:val="F7F8C88893324000B2380382D00B5CEA"/>
    <w:rsid w:val="00DB5C28"/>
  </w:style>
  <w:style w:type="paragraph" w:customStyle="1" w:styleId="B138E5CF55A84525B7B8983A8103178B">
    <w:name w:val="B138E5CF55A84525B7B8983A8103178B"/>
    <w:rsid w:val="00DB5C28"/>
  </w:style>
  <w:style w:type="paragraph" w:customStyle="1" w:styleId="35E081FAD7BB47248F55644061152240">
    <w:name w:val="35E081FAD7BB47248F55644061152240"/>
    <w:rsid w:val="00DB5C28"/>
  </w:style>
  <w:style w:type="paragraph" w:customStyle="1" w:styleId="3D69B7E4926445D18ECA32420A83F7F9">
    <w:name w:val="3D69B7E4926445D18ECA32420A83F7F9"/>
    <w:rsid w:val="00DB5C28"/>
  </w:style>
  <w:style w:type="character" w:customStyle="1" w:styleId="Heading2Char">
    <w:name w:val="Heading 2 Char"/>
    <w:basedOn w:val="DefaultParagraphFont"/>
    <w:link w:val="Heading2"/>
    <w:uiPriority w:val="9"/>
    <w:rsid w:val="00DB5C28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6305B1E2B30A4F479EA51A5EDDF7E703">
    <w:name w:val="6305B1E2B30A4F479EA51A5EDDF7E703"/>
    <w:rsid w:val="00DB5C28"/>
  </w:style>
  <w:style w:type="paragraph" w:customStyle="1" w:styleId="E4BA8A6B4F9D4DCFB6EA0DFCDBA0DC77">
    <w:name w:val="E4BA8A6B4F9D4DCFB6EA0DFCDBA0DC77"/>
    <w:rsid w:val="00202F4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2020-06-16T07:30:00Z</dcterms:created>
  <dcterms:modified xsi:type="dcterms:W3CDTF">2021-06-02T11:05:00Z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